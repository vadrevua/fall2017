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436B15B170E4799BB3F2EB8A6309121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841A85">
            <w:rPr>
              <w:rStyle w:val="PlaceholderText"/>
            </w:rPr>
            <w:t>Click or tap to enter a date.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Steven Hernandez</w:t>
      </w:r>
    </w:p>
    <w:p w:rsidR="004C12C1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Peter Lima</w:t>
      </w:r>
    </w:p>
    <w:p w:rsidR="004C12C1" w:rsidRP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Aditya Vadrevu</w:t>
      </w:r>
      <w:bookmarkStart w:id="0" w:name="_GoBack"/>
      <w:bookmarkEnd w:id="0"/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 Team member</w:t>
      </w:r>
    </w:p>
    <w:p w:rsidR="008F4D0B" w:rsidRPr="008F4D0B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Accomplishment – Team member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Issue – team member accountable</w:t>
      </w:r>
    </w:p>
    <w:p w:rsidR="008F4D0B" w:rsidRPr="0011067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Problem – team member </w:t>
      </w:r>
      <w:proofErr w:type="spellStart"/>
      <w:r>
        <w:rPr>
          <w:rFonts w:ascii="Helvetica" w:hAnsi="Helvetica" w:cs="Helvetica"/>
          <w:i/>
          <w:color w:val="000000"/>
        </w:rPr>
        <w:t>accoutable</w:t>
      </w:r>
      <w:proofErr w:type="spellEnd"/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08A" w:rsidRDefault="00A7308A" w:rsidP="00110679">
      <w:pPr>
        <w:spacing w:after="0" w:line="240" w:lineRule="auto"/>
      </w:pPr>
      <w:r>
        <w:separator/>
      </w:r>
    </w:p>
  </w:endnote>
  <w:endnote w:type="continuationSeparator" w:id="0">
    <w:p w:rsidR="00A7308A" w:rsidRDefault="00A7308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08A" w:rsidRDefault="00A7308A" w:rsidP="00110679">
      <w:pPr>
        <w:spacing w:after="0" w:line="240" w:lineRule="auto"/>
      </w:pPr>
      <w:r>
        <w:separator/>
      </w:r>
    </w:p>
  </w:footnote>
  <w:footnote w:type="continuationSeparator" w:id="0">
    <w:p w:rsidR="00A7308A" w:rsidRDefault="00A7308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C1" w:rsidRDefault="001B473C" w:rsidP="004C12C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4C12C1">
      <w:rPr>
        <w:b/>
        <w:sz w:val="32"/>
        <w:szCs w:val="32"/>
      </w:rPr>
      <w:t>09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C12C1">
      <w:rPr>
        <w:b/>
        <w:sz w:val="32"/>
        <w:szCs w:val="32"/>
      </w:rPr>
      <w:t>Zeebo</w:t>
    </w:r>
    <w:proofErr w:type="spellEnd"/>
    <w:r w:rsidR="004C12C1">
      <w:rPr>
        <w:b/>
        <w:sz w:val="32"/>
        <w:szCs w:val="32"/>
      </w:rPr>
      <w:t xml:space="preserve"> AI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030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70"/>
    <w:rsid w:val="001062DD"/>
    <w:rsid w:val="00110679"/>
    <w:rsid w:val="001B473C"/>
    <w:rsid w:val="002A7A77"/>
    <w:rsid w:val="004B6715"/>
    <w:rsid w:val="004C12C1"/>
    <w:rsid w:val="00671386"/>
    <w:rsid w:val="00814AEF"/>
    <w:rsid w:val="008F4D0B"/>
    <w:rsid w:val="00A20F17"/>
    <w:rsid w:val="00A7308A"/>
    <w:rsid w:val="00A85470"/>
    <w:rsid w:val="00AD3211"/>
    <w:rsid w:val="00BB016F"/>
    <w:rsid w:val="00C82ACA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E1F5"/>
  <w15:chartTrackingRefBased/>
  <w15:docId w15:val="{B3346467-A50B-4178-ACD0-5EC7A18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Desktop\Fall%202017\Senior%20Design\Updates\Status%20Report%20Temp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6B15B170E4799BB3F2EB8A630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C2C2-A6CA-4BFA-8580-00B5D55132D1}"/>
      </w:docPartPr>
      <w:docPartBody>
        <w:p w:rsidR="009D1BFA" w:rsidRDefault="00107901">
          <w:pPr>
            <w:pStyle w:val="8436B15B170E4799BB3F2EB8A6309121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01"/>
    <w:rsid w:val="00107901"/>
    <w:rsid w:val="009D1BFA"/>
    <w:rsid w:val="00E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36B15B170E4799BB3F2EB8A6309121">
    <w:name w:val="8436B15B170E4799BB3F2EB8A6309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</Template>
  <TotalTime>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2</cp:revision>
  <dcterms:created xsi:type="dcterms:W3CDTF">2017-10-06T18:11:00Z</dcterms:created>
  <dcterms:modified xsi:type="dcterms:W3CDTF">2017-10-06T18:20:00Z</dcterms:modified>
</cp:coreProperties>
</file>