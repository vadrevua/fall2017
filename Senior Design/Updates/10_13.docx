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436B15B170E4799BB3F2EB8A6309121"/>
          </w:placeholder>
          <w:date w:fullDate="2017-10-1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B14A23">
            <w:rPr>
              <w:rFonts w:ascii="Helvetica" w:hAnsi="Helvetica" w:cs="Helvetica"/>
              <w:color w:val="000000"/>
            </w:rPr>
            <w:t>10/13/2017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Steven Hernandez</w:t>
      </w:r>
    </w:p>
    <w:p w:rsidR="004C12C1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Peter Lima</w:t>
      </w:r>
    </w:p>
    <w:p w:rsidR="004C12C1" w:rsidRP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Aditya Vadrevu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B14A2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Got a problem to solve- Everyone</w:t>
      </w:r>
    </w:p>
    <w:p w:rsidR="008F4D0B" w:rsidRDefault="00B14A2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Researched more about AWS – Steven</w:t>
      </w:r>
    </w:p>
    <w:p w:rsidR="00B14A23" w:rsidRPr="008F4D0B" w:rsidRDefault="00B14A2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Posted various articles about AWS and Slack Bots - Steven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Default="00B14A2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Come up with an Epic to post on Jira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Everyone – 10/16</w:t>
      </w:r>
    </w:p>
    <w:p w:rsidR="00B14A23" w:rsidRPr="008F4D0B" w:rsidRDefault="00B14A2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Do more research on AWS data retrieval – Everyone – 10/31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B14A2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D99" w:rsidRDefault="004A7D99" w:rsidP="00110679">
      <w:pPr>
        <w:spacing w:after="0" w:line="240" w:lineRule="auto"/>
      </w:pPr>
      <w:r>
        <w:separator/>
      </w:r>
    </w:p>
  </w:endnote>
  <w:endnote w:type="continuationSeparator" w:id="0">
    <w:p w:rsidR="004A7D99" w:rsidRDefault="004A7D9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A23" w:rsidRDefault="00B14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A23" w:rsidRDefault="00B14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A23" w:rsidRDefault="00B14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D99" w:rsidRDefault="004A7D99" w:rsidP="00110679">
      <w:pPr>
        <w:spacing w:after="0" w:line="240" w:lineRule="auto"/>
      </w:pPr>
      <w:r>
        <w:separator/>
      </w:r>
    </w:p>
  </w:footnote>
  <w:footnote w:type="continuationSeparator" w:id="0">
    <w:p w:rsidR="004A7D99" w:rsidRDefault="004A7D9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A23" w:rsidRDefault="00B14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C1" w:rsidRDefault="001B473C" w:rsidP="004C12C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4C12C1">
      <w:rPr>
        <w:b/>
        <w:sz w:val="32"/>
        <w:szCs w:val="32"/>
      </w:rPr>
      <w:t>09</w:t>
    </w:r>
    <w:r w:rsidR="00B14A23">
      <w:rPr>
        <w:b/>
        <w:sz w:val="32"/>
        <w:szCs w:val="32"/>
      </w:rPr>
      <w:t xml:space="preserve"> </w:t>
    </w:r>
    <w:bookmarkStart w:id="0" w:name="_GoBack"/>
    <w:bookmarkEnd w:id="0"/>
    <w:r w:rsidR="00110679" w:rsidRPr="00110679">
      <w:rPr>
        <w:b/>
        <w:sz w:val="32"/>
        <w:szCs w:val="32"/>
      </w:rPr>
      <w:t xml:space="preserve">-  </w:t>
    </w:r>
    <w:proofErr w:type="spellStart"/>
    <w:r w:rsidR="004C12C1">
      <w:rPr>
        <w:b/>
        <w:sz w:val="32"/>
        <w:szCs w:val="32"/>
      </w:rPr>
      <w:t>Zeebo</w:t>
    </w:r>
    <w:proofErr w:type="spellEnd"/>
    <w:r w:rsidR="004C12C1">
      <w:rPr>
        <w:b/>
        <w:sz w:val="32"/>
        <w:szCs w:val="32"/>
      </w:rPr>
      <w:t xml:space="preserve"> AI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30302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A23" w:rsidRDefault="00B14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70"/>
    <w:rsid w:val="001062DD"/>
    <w:rsid w:val="00110679"/>
    <w:rsid w:val="001B473C"/>
    <w:rsid w:val="002A7A77"/>
    <w:rsid w:val="004A7D99"/>
    <w:rsid w:val="004B6715"/>
    <w:rsid w:val="004C12C1"/>
    <w:rsid w:val="00671386"/>
    <w:rsid w:val="00814AEF"/>
    <w:rsid w:val="008F4D0B"/>
    <w:rsid w:val="00A20F17"/>
    <w:rsid w:val="00A7308A"/>
    <w:rsid w:val="00A85470"/>
    <w:rsid w:val="00AD3211"/>
    <w:rsid w:val="00B14A23"/>
    <w:rsid w:val="00BB016F"/>
    <w:rsid w:val="00C82ACA"/>
    <w:rsid w:val="00CD1F18"/>
    <w:rsid w:val="00CE428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F8416"/>
  <w15:chartTrackingRefBased/>
  <w15:docId w15:val="{B3346467-A50B-4178-ACD0-5EC7A18D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\Desktop\Fall%202017\Senior%20Design\Updates\Status%20Report%20Temp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36B15B170E4799BB3F2EB8A630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C2C2-A6CA-4BFA-8580-00B5D55132D1}"/>
      </w:docPartPr>
      <w:docPartBody>
        <w:p w:rsidR="009D1BFA" w:rsidRDefault="00107901">
          <w:pPr>
            <w:pStyle w:val="8436B15B170E4799BB3F2EB8A6309121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01"/>
    <w:rsid w:val="00107901"/>
    <w:rsid w:val="00823401"/>
    <w:rsid w:val="009D1BFA"/>
    <w:rsid w:val="00E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36B15B170E4799BB3F2EB8A6309121">
    <w:name w:val="8436B15B170E4799BB3F2EB8A6309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 Vadrevu</cp:lastModifiedBy>
  <cp:revision>2</cp:revision>
  <dcterms:created xsi:type="dcterms:W3CDTF">2017-10-13T17:46:00Z</dcterms:created>
  <dcterms:modified xsi:type="dcterms:W3CDTF">2017-10-13T17:46:00Z</dcterms:modified>
</cp:coreProperties>
</file>