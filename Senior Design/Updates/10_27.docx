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436B15B170E4799BB3F2EB8A6309121"/>
          </w:placeholder>
          <w:date w:fullDate="2017-10-2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26B1B">
            <w:rPr>
              <w:rFonts w:ascii="Helvetica" w:hAnsi="Helvetica" w:cs="Helvetica"/>
              <w:color w:val="000000"/>
            </w:rPr>
            <w:t>10/27/2017</w:t>
          </w:r>
        </w:sdtContent>
      </w:sdt>
    </w:p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Steven Hernandez</w:t>
      </w:r>
    </w:p>
    <w:p w:rsidR="004C12C1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Peter Lima</w:t>
      </w:r>
    </w:p>
    <w:p w:rsidR="004C12C1" w:rsidRPr="008F4D0B" w:rsidRDefault="004C12C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Aditya Vadrevu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8F4D0B" w:rsidRPr="00C26B1B" w:rsidRDefault="00C26B1B" w:rsidP="00C26B1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Gained a tangible deliverable to solve- Everyone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Default="00C26B1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Set up AWS – Everyone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11/02</w:t>
      </w:r>
    </w:p>
    <w:p w:rsidR="00C26B1B" w:rsidRDefault="00C26B1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Collect AWS tag and display it somehow – everyone – 11/02</w:t>
      </w:r>
    </w:p>
    <w:p w:rsidR="00C26B1B" w:rsidRPr="008F4D0B" w:rsidRDefault="00C26B1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Display information in a </w:t>
      </w:r>
      <w:proofErr w:type="spellStart"/>
      <w:r>
        <w:rPr>
          <w:rFonts w:ascii="Helvetica" w:hAnsi="Helvetica" w:cs="Helvetica"/>
          <w:i/>
          <w:color w:val="000000"/>
        </w:rPr>
        <w:t>uml</w:t>
      </w:r>
      <w:proofErr w:type="spellEnd"/>
      <w:r>
        <w:rPr>
          <w:rFonts w:ascii="Helvetica" w:hAnsi="Helvetica" w:cs="Helvetica"/>
          <w:i/>
          <w:color w:val="000000"/>
        </w:rPr>
        <w:t xml:space="preserve"> diagram – everyone – TBD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C26B1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None as of yet.</w:t>
      </w:r>
      <w:bookmarkStart w:id="0" w:name="_GoBack"/>
      <w:bookmarkEnd w:id="0"/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B72" w:rsidRDefault="00434B72" w:rsidP="00110679">
      <w:pPr>
        <w:spacing w:after="0" w:line="240" w:lineRule="auto"/>
      </w:pPr>
      <w:r>
        <w:separator/>
      </w:r>
    </w:p>
  </w:endnote>
  <w:endnote w:type="continuationSeparator" w:id="0">
    <w:p w:rsidR="00434B72" w:rsidRDefault="00434B7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B72" w:rsidRDefault="00434B72" w:rsidP="00110679">
      <w:pPr>
        <w:spacing w:after="0" w:line="240" w:lineRule="auto"/>
      </w:pPr>
      <w:r>
        <w:separator/>
      </w:r>
    </w:p>
  </w:footnote>
  <w:footnote w:type="continuationSeparator" w:id="0">
    <w:p w:rsidR="00434B72" w:rsidRDefault="00434B7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12C1" w:rsidRDefault="001B473C" w:rsidP="004C12C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4C12C1">
      <w:rPr>
        <w:b/>
        <w:sz w:val="32"/>
        <w:szCs w:val="32"/>
      </w:rPr>
      <w:t>09</w:t>
    </w:r>
    <w:r w:rsidR="00110679" w:rsidRPr="00110679">
      <w:rPr>
        <w:b/>
        <w:sz w:val="32"/>
        <w:szCs w:val="32"/>
      </w:rPr>
      <w:t xml:space="preserve"> -  </w:t>
    </w:r>
    <w:proofErr w:type="spellStart"/>
    <w:r w:rsidR="004C12C1">
      <w:rPr>
        <w:b/>
        <w:sz w:val="32"/>
        <w:szCs w:val="32"/>
      </w:rPr>
      <w:t>Zeebo</w:t>
    </w:r>
    <w:proofErr w:type="spellEnd"/>
    <w:r w:rsidR="004C12C1">
      <w:rPr>
        <w:b/>
        <w:sz w:val="32"/>
        <w:szCs w:val="32"/>
      </w:rPr>
      <w:t xml:space="preserve"> AI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30302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DF2" w:rsidRDefault="00B06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70"/>
    <w:rsid w:val="001062DD"/>
    <w:rsid w:val="00110679"/>
    <w:rsid w:val="001B473C"/>
    <w:rsid w:val="002A7A77"/>
    <w:rsid w:val="00434B72"/>
    <w:rsid w:val="004B6715"/>
    <w:rsid w:val="004C12C1"/>
    <w:rsid w:val="00671386"/>
    <w:rsid w:val="00814AEF"/>
    <w:rsid w:val="008F4D0B"/>
    <w:rsid w:val="00A20F17"/>
    <w:rsid w:val="00A7308A"/>
    <w:rsid w:val="00A85470"/>
    <w:rsid w:val="00AD3211"/>
    <w:rsid w:val="00B06DF2"/>
    <w:rsid w:val="00BB016F"/>
    <w:rsid w:val="00C26B1B"/>
    <w:rsid w:val="00C82ACA"/>
    <w:rsid w:val="00CA0398"/>
    <w:rsid w:val="00CD1F18"/>
    <w:rsid w:val="00CE428E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85896"/>
  <w15:chartTrackingRefBased/>
  <w15:docId w15:val="{B3346467-A50B-4178-ACD0-5EC7A18D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\Desktop\Fall%202017\Senior%20Design\Updates\Status%20Report%20Temp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6B15B170E4799BB3F2EB8A6309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DC2C2-A6CA-4BFA-8580-00B5D55132D1}"/>
      </w:docPartPr>
      <w:docPartBody>
        <w:p w:rsidR="009D1BFA" w:rsidRDefault="00107901">
          <w:pPr>
            <w:pStyle w:val="8436B15B170E4799BB3F2EB8A6309121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01"/>
    <w:rsid w:val="00107901"/>
    <w:rsid w:val="003B5BD0"/>
    <w:rsid w:val="004478D5"/>
    <w:rsid w:val="009D1BFA"/>
    <w:rsid w:val="00E6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36B15B170E4799BB3F2EB8A6309121">
    <w:name w:val="8436B15B170E4799BB3F2EB8A6309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Aditya Vadrevu</cp:lastModifiedBy>
  <cp:revision>2</cp:revision>
  <dcterms:created xsi:type="dcterms:W3CDTF">2017-10-28T03:25:00Z</dcterms:created>
  <dcterms:modified xsi:type="dcterms:W3CDTF">2017-10-28T03:25:00Z</dcterms:modified>
</cp:coreProperties>
</file>