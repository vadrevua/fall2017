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8436B15B170E4799BB3F2EB8A6309121"/>
          </w:placeholder>
          <w:date w:fullDate="2017-10-06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F81F9A">
            <w:rPr>
              <w:rFonts w:ascii="Helvetica" w:hAnsi="Helvetica" w:cs="Helvetica"/>
              <w:color w:val="000000"/>
            </w:rPr>
            <w:t>10/6/2017</w:t>
          </w:r>
        </w:sdtContent>
      </w:sdt>
    </w:p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8F4D0B" w:rsidRDefault="004C12C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Steven Hernandez</w:t>
      </w:r>
    </w:p>
    <w:p w:rsidR="004C12C1" w:rsidRDefault="004C12C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Peter Lima</w:t>
      </w:r>
    </w:p>
    <w:p w:rsidR="004C12C1" w:rsidRPr="008F4D0B" w:rsidRDefault="004C12C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Aditya Vadrevu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F81F9A" w:rsidRPr="001F2E48" w:rsidRDefault="00F81F9A" w:rsidP="00F81F9A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Created a </w:t>
      </w:r>
      <w:proofErr w:type="spellStart"/>
      <w:r>
        <w:rPr>
          <w:rFonts w:ascii="Helvetica" w:hAnsi="Helvetica" w:cs="Helvetica"/>
          <w:i/>
          <w:color w:val="000000"/>
        </w:rPr>
        <w:t>Slackbot</w:t>
      </w:r>
      <w:proofErr w:type="spellEnd"/>
      <w:r>
        <w:rPr>
          <w:rFonts w:ascii="Helvetica" w:hAnsi="Helvetica" w:cs="Helvetica"/>
          <w:i/>
          <w:color w:val="000000"/>
        </w:rPr>
        <w:t xml:space="preserve"> – Steven, Aditya</w:t>
      </w:r>
    </w:p>
    <w:p w:rsidR="00CE428E" w:rsidRDefault="00F81F9A" w:rsidP="00F81F9A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Programmatically printed</w:t>
      </w:r>
      <w:r w:rsidR="001F2E48">
        <w:rPr>
          <w:rFonts w:ascii="Helvetica" w:hAnsi="Helvetica" w:cs="Helvetica"/>
          <w:i/>
          <w:color w:val="000000"/>
        </w:rPr>
        <w:t xml:space="preserve"> text</w:t>
      </w:r>
      <w:r w:rsidR="001F2E48" w:rsidRPr="001F2E48">
        <w:rPr>
          <w:rFonts w:ascii="Helvetica" w:hAnsi="Helvetica" w:cs="Helvetica"/>
          <w:i/>
          <w:color w:val="000000"/>
        </w:rPr>
        <w:t xml:space="preserve"> on general chat – Steven, Aditya</w:t>
      </w:r>
    </w:p>
    <w:p w:rsidR="001F2E48" w:rsidRPr="001F2E48" w:rsidRDefault="001F2E48" w:rsidP="00F81F9A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Meeting with Capital one - Everyone</w:t>
      </w:r>
    </w:p>
    <w:p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CE428E" w:rsidRDefault="001F2E48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Create /Commands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Steven, Aditya, Peter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10/13</w:t>
      </w:r>
    </w:p>
    <w:p w:rsidR="008F4D0B" w:rsidRPr="008F4D0B" w:rsidRDefault="001F2E48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Research how to make a server-less bot for slack- </w:t>
      </w:r>
      <w:r>
        <w:rPr>
          <w:rFonts w:ascii="Helvetica" w:hAnsi="Helvetica" w:cs="Helvetica"/>
          <w:i/>
          <w:color w:val="000000"/>
        </w:rPr>
        <w:t>Steven, Aditya, Peter</w:t>
      </w:r>
      <w:r w:rsidRP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10/13</w:t>
      </w:r>
    </w:p>
    <w:p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8F4D0B" w:rsidRDefault="001F2E48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Capital one team wants to take another month to discuss this project further</w:t>
      </w:r>
      <w:r w:rsidR="008F4D0B">
        <w:rPr>
          <w:rFonts w:ascii="Helvetica" w:hAnsi="Helvetica" w:cs="Helvetica"/>
          <w:i/>
          <w:color w:val="000000"/>
        </w:rPr>
        <w:t xml:space="preserve"> –</w:t>
      </w:r>
      <w:r>
        <w:rPr>
          <w:rFonts w:ascii="Helvetica" w:hAnsi="Helvetica" w:cs="Helvetica"/>
          <w:i/>
          <w:color w:val="000000"/>
        </w:rPr>
        <w:t xml:space="preserve"> Sponsor</w:t>
      </w:r>
    </w:p>
    <w:p w:rsidR="008F4D0B" w:rsidRPr="00110679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Problem</w:t>
      </w:r>
      <w:r w:rsidR="001F2E48">
        <w:rPr>
          <w:rFonts w:ascii="Helvetica" w:hAnsi="Helvetica" w:cs="Helvetica"/>
          <w:i/>
          <w:color w:val="000000"/>
        </w:rPr>
        <w:t xml:space="preserve"> not well defined enough so we are making our own plans/ proposals for now</w:t>
      </w:r>
      <w:r>
        <w:rPr>
          <w:rFonts w:ascii="Helvetica" w:hAnsi="Helvetica" w:cs="Helvetica"/>
          <w:i/>
          <w:color w:val="000000"/>
        </w:rPr>
        <w:t xml:space="preserve"> – </w:t>
      </w:r>
      <w:r w:rsidR="001F2E48">
        <w:rPr>
          <w:rFonts w:ascii="Helvetica" w:hAnsi="Helvetica" w:cs="Helvetica"/>
          <w:i/>
          <w:color w:val="000000"/>
        </w:rPr>
        <w:t>Sponsor</w:t>
      </w:r>
    </w:p>
    <w:sectPr w:rsidR="008F4D0B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FA1" w:rsidRDefault="00567FA1" w:rsidP="00110679">
      <w:pPr>
        <w:spacing w:after="0" w:line="240" w:lineRule="auto"/>
      </w:pPr>
      <w:r>
        <w:separator/>
      </w:r>
    </w:p>
  </w:endnote>
  <w:endnote w:type="continuationSeparator" w:id="0">
    <w:p w:rsidR="00567FA1" w:rsidRDefault="00567FA1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FA1" w:rsidRDefault="00567FA1" w:rsidP="00110679">
      <w:pPr>
        <w:spacing w:after="0" w:line="240" w:lineRule="auto"/>
      </w:pPr>
      <w:r>
        <w:separator/>
      </w:r>
    </w:p>
  </w:footnote>
  <w:footnote w:type="continuationSeparator" w:id="0">
    <w:p w:rsidR="00567FA1" w:rsidRDefault="00567FA1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2C1" w:rsidRDefault="001B473C" w:rsidP="004C12C1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CS3</w:t>
    </w:r>
    <w:r w:rsidR="004C12C1">
      <w:rPr>
        <w:b/>
        <w:sz w:val="32"/>
        <w:szCs w:val="32"/>
      </w:rPr>
      <w:t>09</w:t>
    </w:r>
    <w:r w:rsidR="00110679" w:rsidRPr="00110679">
      <w:rPr>
        <w:b/>
        <w:sz w:val="32"/>
        <w:szCs w:val="32"/>
      </w:rPr>
      <w:t xml:space="preserve"> -  </w:t>
    </w:r>
    <w:proofErr w:type="spellStart"/>
    <w:r w:rsidR="004C12C1">
      <w:rPr>
        <w:b/>
        <w:sz w:val="32"/>
        <w:szCs w:val="32"/>
      </w:rPr>
      <w:t>Zeebo</w:t>
    </w:r>
    <w:proofErr w:type="spellEnd"/>
    <w:r w:rsidR="004C12C1">
      <w:rPr>
        <w:b/>
        <w:sz w:val="32"/>
        <w:szCs w:val="32"/>
      </w:rPr>
      <w:t xml:space="preserve"> AI</w:t>
    </w:r>
  </w:p>
  <w:p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30302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70"/>
    <w:rsid w:val="001062DD"/>
    <w:rsid w:val="00110679"/>
    <w:rsid w:val="001B473C"/>
    <w:rsid w:val="001F2E48"/>
    <w:rsid w:val="002A7A77"/>
    <w:rsid w:val="003A1AE0"/>
    <w:rsid w:val="004B6715"/>
    <w:rsid w:val="004C12C1"/>
    <w:rsid w:val="00567FA1"/>
    <w:rsid w:val="00671386"/>
    <w:rsid w:val="00814AEF"/>
    <w:rsid w:val="008F4D0B"/>
    <w:rsid w:val="00A20F17"/>
    <w:rsid w:val="00A85470"/>
    <w:rsid w:val="00AD3211"/>
    <w:rsid w:val="00BB016F"/>
    <w:rsid w:val="00C82ACA"/>
    <w:rsid w:val="00CD1F18"/>
    <w:rsid w:val="00CE428E"/>
    <w:rsid w:val="00F52A47"/>
    <w:rsid w:val="00F8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9E1F5"/>
  <w15:chartTrackingRefBased/>
  <w15:docId w15:val="{B3346467-A50B-4178-ACD0-5EC7A18D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\Desktop\Fall%202017\Senior%20Design\Updates\Status%20Report%20Temp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436B15B170E4799BB3F2EB8A6309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DC2C2-A6CA-4BFA-8580-00B5D55132D1}"/>
      </w:docPartPr>
      <w:docPartBody>
        <w:p w:rsidR="009D1BFA" w:rsidRDefault="00107901">
          <w:pPr>
            <w:pStyle w:val="8436B15B170E4799BB3F2EB8A6309121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01"/>
    <w:rsid w:val="00107901"/>
    <w:rsid w:val="009D1BFA"/>
    <w:rsid w:val="00C5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436B15B170E4799BB3F2EB8A6309121">
    <w:name w:val="8436B15B170E4799BB3F2EB8A63091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Tempate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Aditya Vadrevu</cp:lastModifiedBy>
  <cp:revision>2</cp:revision>
  <dcterms:created xsi:type="dcterms:W3CDTF">2017-10-06T18:33:00Z</dcterms:created>
  <dcterms:modified xsi:type="dcterms:W3CDTF">2017-10-06T18:33:00Z</dcterms:modified>
</cp:coreProperties>
</file>