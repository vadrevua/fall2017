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CE" w:rsidRDefault="00181BCE" w:rsidP="00181BC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627E90D776DA4E96858BB5EB449B6778"/>
          </w:placeholder>
          <w:date w:fullDate="2017-11-30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Helvetica" w:hAnsi="Helvetica" w:cs="Helvetica"/>
              <w:color w:val="000000"/>
            </w:rPr>
            <w:t>11/30/2017</w:t>
          </w:r>
        </w:sdtContent>
      </w:sdt>
    </w:p>
    <w:p w:rsidR="00181BCE" w:rsidRDefault="00181BCE" w:rsidP="00181BC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181BCE" w:rsidRDefault="00181BCE" w:rsidP="00181B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181BCE" w:rsidRDefault="00181BCE" w:rsidP="00181B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181BCE" w:rsidRPr="008F4D0B" w:rsidRDefault="00181BCE" w:rsidP="00181B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181BCE" w:rsidRPr="00CE428E" w:rsidRDefault="00181BCE" w:rsidP="00181BCE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81BCE" w:rsidRDefault="00181BCE" w:rsidP="00181BC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181BCE" w:rsidRPr="00181BCE" w:rsidRDefault="00181BCE" w:rsidP="00181BC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Met with Capital one to discuss a demo plan – Everyone</w:t>
      </w:r>
    </w:p>
    <w:p w:rsidR="00181BCE" w:rsidRDefault="00181BCE" w:rsidP="00181BC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181BCE" w:rsidRDefault="00181BCE" w:rsidP="00181BCE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181BCE" w:rsidRDefault="00181BCE" w:rsidP="00181BCE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81BCE" w:rsidRDefault="00181BCE" w:rsidP="00181BC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:rsidR="00181BCE" w:rsidRDefault="00181BCE" w:rsidP="00181B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Prepare presentation for Capital one demo as well as in-class</w:t>
      </w:r>
    </w:p>
    <w:p w:rsidR="00181BCE" w:rsidRDefault="00181BCE" w:rsidP="00181B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Detailed Design and Problem statement</w:t>
      </w:r>
    </w:p>
    <w:p w:rsidR="00181BCE" w:rsidRPr="004165EC" w:rsidRDefault="00181BCE" w:rsidP="00181BC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:rsidR="00181BCE" w:rsidRDefault="00181BCE" w:rsidP="00181BC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:rsidR="00181BCE" w:rsidRPr="00110679" w:rsidRDefault="00181BCE" w:rsidP="00181B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p w:rsidR="008F4D0B" w:rsidRPr="00181BCE" w:rsidRDefault="008F4D0B" w:rsidP="00181BCE">
      <w:bookmarkStart w:id="0" w:name="_GoBack"/>
      <w:bookmarkEnd w:id="0"/>
    </w:p>
    <w:sectPr w:rsidR="008F4D0B" w:rsidRPr="00181BCE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8FD" w:rsidRDefault="001238FD" w:rsidP="00110679">
      <w:pPr>
        <w:spacing w:after="0" w:line="240" w:lineRule="auto"/>
      </w:pPr>
      <w:r>
        <w:separator/>
      </w:r>
    </w:p>
  </w:endnote>
  <w:endnote w:type="continuationSeparator" w:id="0">
    <w:p w:rsidR="001238FD" w:rsidRDefault="001238F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8FD" w:rsidRDefault="001238FD" w:rsidP="00110679">
      <w:pPr>
        <w:spacing w:after="0" w:line="240" w:lineRule="auto"/>
      </w:pPr>
      <w:r>
        <w:separator/>
      </w:r>
    </w:p>
  </w:footnote>
  <w:footnote w:type="continuationSeparator" w:id="0">
    <w:p w:rsidR="001238FD" w:rsidRDefault="001238F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BCE" w:rsidRDefault="00181BCE" w:rsidP="00181BC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CS309</w:t>
    </w:r>
    <w:r w:rsidRPr="00110679">
      <w:rPr>
        <w:b/>
        <w:sz w:val="32"/>
        <w:szCs w:val="32"/>
      </w:rPr>
      <w:t xml:space="preserve"> -  </w:t>
    </w:r>
    <w:proofErr w:type="spellStart"/>
    <w:r>
      <w:rPr>
        <w:b/>
        <w:sz w:val="32"/>
        <w:szCs w:val="32"/>
      </w:rPr>
      <w:t>Zeebo</w:t>
    </w:r>
    <w:proofErr w:type="spellEnd"/>
    <w:r>
      <w:rPr>
        <w:b/>
        <w:sz w:val="32"/>
        <w:szCs w:val="32"/>
      </w:rPr>
      <w:t xml:space="preserve"> AI</w:t>
    </w:r>
  </w:p>
  <w:p w:rsidR="00181BCE" w:rsidRPr="00110679" w:rsidRDefault="00181BCE" w:rsidP="00181BC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BC5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CE"/>
    <w:rsid w:val="001062DD"/>
    <w:rsid w:val="00110679"/>
    <w:rsid w:val="001238FD"/>
    <w:rsid w:val="00181BCE"/>
    <w:rsid w:val="001B473C"/>
    <w:rsid w:val="002A7A77"/>
    <w:rsid w:val="004B6715"/>
    <w:rsid w:val="00671386"/>
    <w:rsid w:val="00814AEF"/>
    <w:rsid w:val="008F4D0B"/>
    <w:rsid w:val="00A20F17"/>
    <w:rsid w:val="00AD3211"/>
    <w:rsid w:val="00C34592"/>
    <w:rsid w:val="00C82ACA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A2AB"/>
  <w15:chartTrackingRefBased/>
  <w15:docId w15:val="{D0772808-72F5-4EB5-8A83-DFD8DABB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(8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E90D776DA4E96858BB5EB449B6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7981-5049-45DF-934E-26B8A0A5B124}"/>
      </w:docPartPr>
      <w:docPartBody>
        <w:p w:rsidR="00000000" w:rsidRDefault="00A5347C" w:rsidP="00A5347C">
          <w:pPr>
            <w:pStyle w:val="627E90D776DA4E96858BB5EB449B6778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7C"/>
    <w:rsid w:val="001D3A93"/>
    <w:rsid w:val="00A5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47C"/>
    <w:rPr>
      <w:color w:val="808080"/>
    </w:rPr>
  </w:style>
  <w:style w:type="paragraph" w:customStyle="1" w:styleId="568BBF2133BC46CDAB9A3C48D32BD61F">
    <w:name w:val="568BBF2133BC46CDAB9A3C48D32BD61F"/>
  </w:style>
  <w:style w:type="paragraph" w:customStyle="1" w:styleId="627E90D776DA4E96858BB5EB449B6778">
    <w:name w:val="627E90D776DA4E96858BB5EB449B6778"/>
    <w:rsid w:val="00A53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Tempate(8)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1</cp:revision>
  <dcterms:created xsi:type="dcterms:W3CDTF">2017-12-01T05:10:00Z</dcterms:created>
  <dcterms:modified xsi:type="dcterms:W3CDTF">2017-12-01T05:13:00Z</dcterms:modified>
</cp:coreProperties>
</file>