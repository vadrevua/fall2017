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436B15B170E4799BB3F2EB8A6309121"/>
          </w:placeholder>
          <w:date w:fullDate="2017-10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52829">
            <w:rPr>
              <w:rFonts w:ascii="Helvetica" w:hAnsi="Helvetica" w:cs="Helvetica"/>
              <w:color w:val="000000"/>
            </w:rPr>
            <w:t>10/20/2017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Steven Hernandez</w:t>
      </w:r>
    </w:p>
    <w:p w:rsidR="004C12C1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Peter Lima</w:t>
      </w:r>
    </w:p>
    <w:p w:rsidR="004C12C1" w:rsidRP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Aditya Vadrevu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052829" w:rsidRDefault="00052829" w:rsidP="0005282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an epic for the aws management- Aditya, Steven</w:t>
      </w:r>
    </w:p>
    <w:p w:rsidR="00CE428E" w:rsidRPr="00052829" w:rsidRDefault="00052829" w:rsidP="0005282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Met with Capital one members to solidify the project details – Steven, Peter</w:t>
      </w:r>
      <w:r w:rsidR="00CE428E" w:rsidRPr="00052829"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CE428E" w:rsidRDefault="0005282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an EC2 Instance – Everyone</w:t>
      </w:r>
    </w:p>
    <w:p w:rsidR="00052829" w:rsidRDefault="00052829" w:rsidP="0005282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an E</w:t>
      </w:r>
      <w:r>
        <w:rPr>
          <w:rFonts w:ascii="Helvetica" w:hAnsi="Helvetica" w:cs="Helvetica"/>
          <w:i/>
          <w:color w:val="000000"/>
        </w:rPr>
        <w:t>LB</w:t>
      </w:r>
      <w:r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load balancer</w:t>
      </w:r>
      <w:r>
        <w:rPr>
          <w:rFonts w:ascii="Helvetica" w:hAnsi="Helvetica" w:cs="Helvetica"/>
          <w:i/>
          <w:color w:val="000000"/>
        </w:rPr>
        <w:t xml:space="preserve"> – Everyone</w:t>
      </w:r>
    </w:p>
    <w:p w:rsidR="00052829" w:rsidRDefault="00052829" w:rsidP="0005282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a subnet</w:t>
      </w:r>
      <w:r>
        <w:rPr>
          <w:rFonts w:ascii="Helvetica" w:hAnsi="Helvetica" w:cs="Helvetica"/>
          <w:i/>
          <w:color w:val="000000"/>
        </w:rPr>
        <w:t xml:space="preserve"> – Everyone</w:t>
      </w:r>
    </w:p>
    <w:p w:rsidR="00052829" w:rsidRDefault="00052829" w:rsidP="0005282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an API Gateway - Everyone</w:t>
      </w:r>
    </w:p>
    <w:p w:rsidR="00052829" w:rsidRDefault="00052829" w:rsidP="00052829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:rsidR="00052829" w:rsidRDefault="00052829" w:rsidP="00052829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052829" w:rsidRPr="00052829" w:rsidRDefault="008F4D0B" w:rsidP="0005282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Issue – </w:t>
      </w:r>
      <w:r w:rsidR="00052829">
        <w:rPr>
          <w:rFonts w:ascii="Helvetica" w:hAnsi="Helvetica" w:cs="Helvetica"/>
          <w:i/>
          <w:color w:val="000000"/>
        </w:rPr>
        <w:t>Aditya Missed the Thursday meeting</w:t>
      </w:r>
      <w:bookmarkStart w:id="0" w:name="_GoBack"/>
      <w:bookmarkEnd w:id="0"/>
    </w:p>
    <w:sectPr w:rsidR="00052829" w:rsidRPr="0005282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492" w:rsidRDefault="00B43492" w:rsidP="00110679">
      <w:pPr>
        <w:spacing w:after="0" w:line="240" w:lineRule="auto"/>
      </w:pPr>
      <w:r>
        <w:separator/>
      </w:r>
    </w:p>
  </w:endnote>
  <w:endnote w:type="continuationSeparator" w:id="0">
    <w:p w:rsidR="00B43492" w:rsidRDefault="00B4349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492" w:rsidRDefault="00B43492" w:rsidP="00110679">
      <w:pPr>
        <w:spacing w:after="0" w:line="240" w:lineRule="auto"/>
      </w:pPr>
      <w:r>
        <w:separator/>
      </w:r>
    </w:p>
  </w:footnote>
  <w:footnote w:type="continuationSeparator" w:id="0">
    <w:p w:rsidR="00B43492" w:rsidRDefault="00B4349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C1" w:rsidRDefault="001B473C" w:rsidP="004C12C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4C12C1">
      <w:rPr>
        <w:b/>
        <w:sz w:val="32"/>
        <w:szCs w:val="32"/>
      </w:rPr>
      <w:t>09</w:t>
    </w:r>
    <w:r w:rsidR="00110679" w:rsidRPr="00110679">
      <w:rPr>
        <w:b/>
        <w:sz w:val="32"/>
        <w:szCs w:val="32"/>
      </w:rPr>
      <w:t xml:space="preserve"> -  </w:t>
    </w:r>
    <w:r w:rsidR="004C12C1">
      <w:rPr>
        <w:b/>
        <w:sz w:val="32"/>
        <w:szCs w:val="32"/>
      </w:rPr>
      <w:t>Zeebo AI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030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70"/>
    <w:rsid w:val="00052829"/>
    <w:rsid w:val="001062DD"/>
    <w:rsid w:val="00110679"/>
    <w:rsid w:val="001B473C"/>
    <w:rsid w:val="002A7A77"/>
    <w:rsid w:val="004B6715"/>
    <w:rsid w:val="004C12C1"/>
    <w:rsid w:val="00671386"/>
    <w:rsid w:val="00814AEF"/>
    <w:rsid w:val="008F4D0B"/>
    <w:rsid w:val="00A20F17"/>
    <w:rsid w:val="00A7308A"/>
    <w:rsid w:val="00A85470"/>
    <w:rsid w:val="00AD3211"/>
    <w:rsid w:val="00B06DF2"/>
    <w:rsid w:val="00B43492"/>
    <w:rsid w:val="00BB016F"/>
    <w:rsid w:val="00C82ACA"/>
    <w:rsid w:val="00CA0398"/>
    <w:rsid w:val="00CD1F18"/>
    <w:rsid w:val="00CE428E"/>
    <w:rsid w:val="00F26974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F08CD"/>
  <w15:chartTrackingRefBased/>
  <w15:docId w15:val="{B3346467-A50B-4178-ACD0-5EC7A18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Desktop\Fall%202017\Senior%20Design\Updates\Status%20Report%20Temp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6B15B170E4799BB3F2EB8A630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C2C2-A6CA-4BFA-8580-00B5D55132D1}"/>
      </w:docPartPr>
      <w:docPartBody>
        <w:p w:rsidR="009D1BFA" w:rsidRDefault="00107901">
          <w:pPr>
            <w:pStyle w:val="8436B15B170E4799BB3F2EB8A6309121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01"/>
    <w:rsid w:val="00107901"/>
    <w:rsid w:val="003B5BD0"/>
    <w:rsid w:val="0098552C"/>
    <w:rsid w:val="009D1BFA"/>
    <w:rsid w:val="00E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36B15B170E4799BB3F2EB8A6309121">
    <w:name w:val="8436B15B170E4799BB3F2EB8A6309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3</cp:revision>
  <dcterms:created xsi:type="dcterms:W3CDTF">2017-10-21T01:49:00Z</dcterms:created>
  <dcterms:modified xsi:type="dcterms:W3CDTF">2017-10-21T01:55:00Z</dcterms:modified>
</cp:coreProperties>
</file>